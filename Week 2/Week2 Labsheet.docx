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F7" w:rsidRDefault="009F0FFF">
      <w:r>
        <w:t xml:space="preserve">Q1. </w:t>
      </w:r>
    </w:p>
    <w:p w:rsidR="009F0FFF" w:rsidRDefault="009F0FFF"/>
    <w:p w:rsidR="009F0FFF" w:rsidRDefault="00532885">
      <w:r>
        <w:t>FUNCTION PERFECT_</w:t>
      </w:r>
      <w:proofErr w:type="gramStart"/>
      <w:r>
        <w:t>SQUARE(</w:t>
      </w:r>
      <w:proofErr w:type="gramEnd"/>
      <w:r>
        <w:t>NUM)</w:t>
      </w:r>
    </w:p>
    <w:p w:rsidR="00C92FBE" w:rsidRDefault="00C92FBE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rPr>
          <w:noProof/>
        </w:rPr>
        <w:sym w:font="Wingdings" w:char="F0DF"/>
      </w:r>
      <w:r>
        <w:t xml:space="preserve"> 1</w:t>
      </w:r>
    </w:p>
    <w:p w:rsidR="00C92FBE" w:rsidRDefault="00C92FBE">
      <w:r>
        <w:tab/>
      </w:r>
      <w:proofErr w:type="gramStart"/>
      <w:r>
        <w:t>not_found</w:t>
      </w:r>
      <w:proofErr w:type="gramEnd"/>
      <w:r>
        <w:t xml:space="preserve"> </w:t>
      </w:r>
      <w:r>
        <w:rPr>
          <w:noProof/>
        </w:rPr>
        <w:sym w:font="Wingdings" w:char="F0DF"/>
      </w:r>
      <w:r>
        <w:t xml:space="preserve"> TRUE</w:t>
      </w:r>
    </w:p>
    <w:p w:rsidR="009F0FFF" w:rsidRDefault="009F0FFF">
      <w:r>
        <w:tab/>
        <w:t xml:space="preserve">While </w:t>
      </w:r>
      <w:r w:rsidR="00FF5B59">
        <w:t>not_found = TRUE</w:t>
      </w:r>
      <w:r>
        <w:t xml:space="preserve"> </w:t>
      </w:r>
    </w:p>
    <w:p w:rsidR="009F0FFF" w:rsidRDefault="009F0FFF">
      <w:r>
        <w:tab/>
      </w:r>
      <w:r>
        <w:tab/>
        <w:t xml:space="preserve">If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</w:p>
    <w:p w:rsidR="00FF5B59" w:rsidRDefault="009F0FFF">
      <w:pPr>
        <w:rPr>
          <w:noProof/>
        </w:rPr>
      </w:pPr>
      <w:r>
        <w:tab/>
      </w:r>
      <w:r>
        <w:tab/>
      </w:r>
      <w:r>
        <w:tab/>
      </w:r>
      <w:proofErr w:type="spellStart"/>
      <w:proofErr w:type="gramStart"/>
      <w:r w:rsidR="00FF5B59">
        <w:t>i</w:t>
      </w:r>
      <w:proofErr w:type="spellEnd"/>
      <w:proofErr w:type="gramEnd"/>
      <w:r w:rsidR="00FF5B59">
        <w:t xml:space="preserve"> </w:t>
      </w:r>
      <w:r w:rsidR="00FF5B59">
        <w:rPr>
          <w:noProof/>
        </w:rPr>
        <w:sym w:font="Wingdings" w:char="F0DF"/>
      </w:r>
      <w:r w:rsidR="00FF5B59">
        <w:rPr>
          <w:noProof/>
        </w:rPr>
        <w:t xml:space="preserve"> i + 1</w:t>
      </w:r>
    </w:p>
    <w:p w:rsidR="00C92FBE" w:rsidRDefault="00C92FB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  <w:r w:rsidR="00532885">
        <w:rPr>
          <w:noProof/>
        </w:rPr>
        <w:t xml:space="preserve"> if i*i &gt; num</w:t>
      </w:r>
    </w:p>
    <w:p w:rsidR="00FF5B59" w:rsidRDefault="00FF5B5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C92FBE">
        <w:rPr>
          <w:noProof/>
        </w:rPr>
        <w:tab/>
      </w:r>
    </w:p>
    <w:p w:rsidR="00FF5B59" w:rsidRDefault="00FF5B5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not_found </w:t>
      </w:r>
      <w:r>
        <w:rPr>
          <w:noProof/>
        </w:rPr>
        <w:sym w:font="Wingdings" w:char="F0DF"/>
      </w:r>
      <w:r>
        <w:rPr>
          <w:noProof/>
        </w:rPr>
        <w:t xml:space="preserve"> FALSE</w:t>
      </w:r>
    </w:p>
    <w:p w:rsidR="009F0FFF" w:rsidRDefault="00FF5B5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C92FBE">
        <w:rPr>
          <w:noProof/>
        </w:rPr>
        <w:t>highest</w:t>
      </w:r>
      <w:r w:rsidR="005241D9">
        <w:rPr>
          <w:noProof/>
        </w:rPr>
        <w:t xml:space="preserve">_square </w:t>
      </w:r>
      <w:r w:rsidR="005241D9">
        <w:rPr>
          <w:noProof/>
        </w:rPr>
        <w:sym w:font="Wingdings" w:char="F0DF"/>
      </w:r>
      <w:r w:rsidR="005241D9">
        <w:rPr>
          <w:noProof/>
        </w:rPr>
        <w:t xml:space="preserve"> (</w:t>
      </w:r>
      <w:r>
        <w:rPr>
          <w:noProof/>
        </w:rPr>
        <w:t>i</w:t>
      </w:r>
      <w:r w:rsidR="00C92FBE">
        <w:rPr>
          <w:noProof/>
        </w:rPr>
        <w:t>-1</w:t>
      </w:r>
      <w:r w:rsidR="005241D9">
        <w:rPr>
          <w:noProof/>
        </w:rPr>
        <w:t>)*(i-1)</w:t>
      </w:r>
    </w:p>
    <w:p w:rsidR="00C92FBE" w:rsidRDefault="0053288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C92FBE">
        <w:rPr>
          <w:noProof/>
        </w:rPr>
        <w:t>Else</w:t>
      </w:r>
      <w:r>
        <w:rPr>
          <w:noProof/>
        </w:rPr>
        <w:t xml:space="preserve"> if i*i = num</w:t>
      </w:r>
    </w:p>
    <w:p w:rsidR="00FF5B59" w:rsidRDefault="00FF5B5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C92FBE">
        <w:rPr>
          <w:noProof/>
        </w:rPr>
        <w:tab/>
      </w:r>
      <w:r w:rsidR="00C92FBE">
        <w:rPr>
          <w:noProof/>
        </w:rPr>
        <w:tab/>
      </w:r>
    </w:p>
    <w:p w:rsidR="00FF5B59" w:rsidRDefault="00FF5B5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not_found </w:t>
      </w:r>
      <w:r>
        <w:rPr>
          <w:noProof/>
        </w:rPr>
        <w:sym w:font="Wingdings" w:char="F0DF"/>
      </w:r>
      <w:r>
        <w:rPr>
          <w:noProof/>
        </w:rPr>
        <w:t xml:space="preserve"> FALSE</w:t>
      </w:r>
    </w:p>
    <w:p w:rsidR="00C92FBE" w:rsidRDefault="00FF5B5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241D9">
        <w:rPr>
          <w:noProof/>
        </w:rPr>
        <w:t xml:space="preserve">highest_square </w:t>
      </w:r>
      <w:r w:rsidR="005241D9">
        <w:rPr>
          <w:noProof/>
        </w:rPr>
        <w:sym w:font="Wingdings" w:char="F0DF"/>
      </w:r>
      <w:r>
        <w:rPr>
          <w:noProof/>
        </w:rPr>
        <w:t xml:space="preserve"> </w:t>
      </w:r>
      <w:r w:rsidR="00C92FBE">
        <w:rPr>
          <w:noProof/>
        </w:rPr>
        <w:t>i</w:t>
      </w:r>
      <w:r w:rsidR="005241D9">
        <w:rPr>
          <w:noProof/>
        </w:rPr>
        <w:t>*i</w:t>
      </w:r>
    </w:p>
    <w:p w:rsidR="005241D9" w:rsidRDefault="005241D9">
      <w:pPr>
        <w:rPr>
          <w:noProof/>
        </w:rPr>
      </w:pPr>
      <w:r>
        <w:rPr>
          <w:noProof/>
        </w:rPr>
        <w:tab/>
        <w:t>return(highest_square)</w:t>
      </w:r>
    </w:p>
    <w:p w:rsidR="00532885" w:rsidRDefault="00532885" w:rsidP="0076146F">
      <w:pPr>
        <w:rPr>
          <w:noProof/>
        </w:rPr>
      </w:pPr>
    </w:p>
    <w:p w:rsidR="0076146F" w:rsidRDefault="00532885" w:rsidP="0076146F">
      <w:r>
        <w:rPr>
          <w:noProof/>
        </w:rPr>
        <w:t xml:space="preserve"> </w:t>
      </w:r>
      <w:r>
        <w:t>FUNCT</w:t>
      </w:r>
      <w:r w:rsidR="00F44FE8">
        <w:t>ION PERFECT_</w:t>
      </w:r>
      <w:proofErr w:type="gramStart"/>
      <w:r w:rsidR="00F44FE8">
        <w:t>SQUARE(</w:t>
      </w:r>
      <w:proofErr w:type="gramEnd"/>
      <w:r w:rsidR="00F44FE8">
        <w:t>NUM,HI,LO</w:t>
      </w:r>
      <w:r>
        <w:t>)</w:t>
      </w:r>
    </w:p>
    <w:p w:rsidR="00E8740E" w:rsidRDefault="00E8740E" w:rsidP="0076146F">
      <w:pPr>
        <w:rPr>
          <w:noProof/>
        </w:rPr>
      </w:pPr>
      <w:r>
        <w:tab/>
      </w:r>
      <w:proofErr w:type="spellStart"/>
      <w:proofErr w:type="gramStart"/>
      <w:r>
        <w:t>pos</w:t>
      </w:r>
      <w:proofErr w:type="spellEnd"/>
      <w:proofErr w:type="gramEnd"/>
      <w:r>
        <w:t xml:space="preserve"> </w:t>
      </w:r>
      <w:r>
        <w:rPr>
          <w:noProof/>
        </w:rPr>
        <w:sym w:font="Wingdings" w:char="F0DF"/>
      </w:r>
      <w:r>
        <w:rPr>
          <w:noProof/>
        </w:rPr>
        <w:t xml:space="preserve"> (hi+lo)/2</w:t>
      </w:r>
    </w:p>
    <w:p w:rsidR="00E8740E" w:rsidRDefault="00532885" w:rsidP="0076146F">
      <w:pPr>
        <w:rPr>
          <w:noProof/>
        </w:rPr>
      </w:pPr>
      <w:r>
        <w:rPr>
          <w:noProof/>
        </w:rPr>
        <w:tab/>
        <w:t xml:space="preserve">If </w:t>
      </w:r>
      <w:r w:rsidR="00F44FE8">
        <w:rPr>
          <w:noProof/>
        </w:rPr>
        <w:t>(</w:t>
      </w:r>
      <w:r w:rsidR="006F01CF">
        <w:rPr>
          <w:noProof/>
        </w:rPr>
        <w:t xml:space="preserve">num </w:t>
      </w:r>
      <w:r>
        <w:rPr>
          <w:noProof/>
        </w:rPr>
        <w:t xml:space="preserve">= </w:t>
      </w:r>
      <w:r w:rsidR="006F01CF">
        <w:rPr>
          <w:noProof/>
        </w:rPr>
        <w:t>pos*pos</w:t>
      </w:r>
      <w:r w:rsidR="00F44FE8">
        <w:rPr>
          <w:noProof/>
        </w:rPr>
        <w:t>) OR (hi = lo)</w:t>
      </w:r>
    </w:p>
    <w:p w:rsidR="00F44FE8" w:rsidRDefault="00F44FE8" w:rsidP="0076146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(hi = lo) AND (pos*pos</w:t>
      </w:r>
      <w:r w:rsidRPr="00F44FE8">
        <w:rPr>
          <w:noProof/>
        </w:rPr>
        <w:t xml:space="preserve"> &gt; num)</w:t>
      </w:r>
    </w:p>
    <w:p w:rsidR="00F44FE8" w:rsidRDefault="00F44FE8" w:rsidP="0076146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RETURN((pos-1)*(pos-1))</w:t>
      </w:r>
    </w:p>
    <w:p w:rsidR="00BE401A" w:rsidRDefault="00F44FE8" w:rsidP="00F44FE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</w:t>
      </w:r>
      <w:r w:rsidR="00E8740E">
        <w:rPr>
          <w:noProof/>
        </w:rPr>
        <w:t>(pos</w:t>
      </w:r>
      <w:r>
        <w:rPr>
          <w:noProof/>
        </w:rPr>
        <w:t>*pos</w:t>
      </w:r>
      <w:r w:rsidR="00E8740E">
        <w:rPr>
          <w:noProof/>
        </w:rPr>
        <w:t>)</w:t>
      </w:r>
    </w:p>
    <w:p w:rsidR="00532885" w:rsidRDefault="00A96146" w:rsidP="0076146F">
      <w:pPr>
        <w:rPr>
          <w:noProof/>
        </w:rPr>
      </w:pPr>
      <w:r>
        <w:rPr>
          <w:noProof/>
        </w:rPr>
        <w:tab/>
      </w:r>
      <w:r w:rsidR="00532885">
        <w:rPr>
          <w:noProof/>
        </w:rPr>
        <w:t>E</w:t>
      </w:r>
      <w:r>
        <w:rPr>
          <w:noProof/>
        </w:rPr>
        <w:t>lse</w:t>
      </w:r>
      <w:r w:rsidR="00532885">
        <w:rPr>
          <w:noProof/>
        </w:rPr>
        <w:t xml:space="preserve"> If pos*pos &gt; num</w:t>
      </w:r>
    </w:p>
    <w:p w:rsidR="00532885" w:rsidRDefault="00532885" w:rsidP="0076146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44FE8">
        <w:rPr>
          <w:noProof/>
        </w:rPr>
        <w:t>RETURN(PERFECT_SQUARE</w:t>
      </w:r>
      <w:r>
        <w:rPr>
          <w:noProof/>
        </w:rPr>
        <w:t>(num,pos</w:t>
      </w:r>
      <w:r w:rsidR="00BE401A">
        <w:rPr>
          <w:noProof/>
        </w:rPr>
        <w:t>-1</w:t>
      </w:r>
      <w:r w:rsidR="00F44FE8">
        <w:rPr>
          <w:noProof/>
        </w:rPr>
        <w:t>,lo</w:t>
      </w:r>
      <w:r>
        <w:rPr>
          <w:noProof/>
        </w:rPr>
        <w:t>)</w:t>
      </w:r>
      <w:r w:rsidR="00F44FE8">
        <w:rPr>
          <w:noProof/>
        </w:rPr>
        <w:t>)</w:t>
      </w:r>
    </w:p>
    <w:p w:rsidR="00532885" w:rsidRDefault="00532885" w:rsidP="0076146F">
      <w:pPr>
        <w:rPr>
          <w:noProof/>
        </w:rPr>
      </w:pPr>
      <w:r>
        <w:rPr>
          <w:noProof/>
        </w:rPr>
        <w:tab/>
        <w:t>Else If pos*pos &lt; num</w:t>
      </w:r>
    </w:p>
    <w:p w:rsidR="00E8740E" w:rsidRDefault="00532885" w:rsidP="0076146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44FE8">
        <w:rPr>
          <w:noProof/>
        </w:rPr>
        <w:t>RETURN(PERFECT_SQUARE</w:t>
      </w:r>
      <w:r>
        <w:rPr>
          <w:noProof/>
        </w:rPr>
        <w:t>(num,hi,pos</w:t>
      </w:r>
      <w:r w:rsidR="00F44FE8">
        <w:rPr>
          <w:noProof/>
        </w:rPr>
        <w:t>+1</w:t>
      </w:r>
      <w:r w:rsidR="00BE401A">
        <w:rPr>
          <w:noProof/>
        </w:rPr>
        <w:t>)</w:t>
      </w:r>
      <w:r w:rsidR="00F44FE8">
        <w:rPr>
          <w:noProof/>
        </w:rPr>
        <w:t>)</w:t>
      </w:r>
      <w:r>
        <w:rPr>
          <w:noProof/>
        </w:rPr>
        <w:t xml:space="preserve"> </w:t>
      </w:r>
      <w:r w:rsidR="00E8740E">
        <w:rPr>
          <w:noProof/>
        </w:rPr>
        <w:br/>
      </w:r>
    </w:p>
    <w:p w:rsidR="00FF5B59" w:rsidRDefault="00F44FE8">
      <w:r>
        <w:t>Q3.</w:t>
      </w:r>
    </w:p>
    <w:p w:rsidR="006E6FD9" w:rsidRDefault="006E6FD9"/>
    <w:p w:rsidR="006E6FD9" w:rsidRDefault="006E6FD9">
      <w:r>
        <w:t>B = INPUT Matrix</w:t>
      </w:r>
      <w:r w:rsidR="00870E01">
        <w:t xml:space="preserve"> OF LENGTH N</w:t>
      </w:r>
    </w:p>
    <w:p w:rsidR="006E6FD9" w:rsidRDefault="006E6FD9">
      <w:r>
        <w:t>C = INPUT Matrix</w:t>
      </w:r>
      <w:r w:rsidR="00870E01">
        <w:t xml:space="preserve"> OF LENGTH N</w:t>
      </w:r>
    </w:p>
    <w:p w:rsidR="00F44FE8" w:rsidRDefault="00F44FE8"/>
    <w:p w:rsidR="0072406E" w:rsidRDefault="0072406E">
      <w:r>
        <w:t xml:space="preserve">FUNCTION </w:t>
      </w:r>
      <w:proofErr w:type="gramStart"/>
      <w:r>
        <w:t>ADDITION(</w:t>
      </w:r>
      <w:proofErr w:type="gramEnd"/>
      <w:r>
        <w:t>M1, M2)</w:t>
      </w:r>
    </w:p>
    <w:p w:rsidR="0072406E" w:rsidRDefault="0072406E">
      <w:r>
        <w:tab/>
        <w:t xml:space="preserve">For </w:t>
      </w:r>
      <w:proofErr w:type="spellStart"/>
      <w:r>
        <w:t>i</w:t>
      </w:r>
      <w:proofErr w:type="spellEnd"/>
      <w:r w:rsidR="00870E01">
        <w:t xml:space="preserve"> </w:t>
      </w:r>
      <w:r w:rsidR="00870E01">
        <w:rPr>
          <w:noProof/>
        </w:rPr>
        <w:sym w:font="Wingdings" w:char="F0DF"/>
      </w:r>
      <w:r w:rsidR="00870E01">
        <w:rPr>
          <w:noProof/>
        </w:rPr>
        <w:t xml:space="preserve"> 0</w:t>
      </w:r>
      <w:r>
        <w:t xml:space="preserve"> to </w:t>
      </w:r>
      <w:proofErr w:type="gramStart"/>
      <w:r>
        <w:t>length(</w:t>
      </w:r>
      <w:proofErr w:type="gramEnd"/>
      <w:r w:rsidR="006E6FD9">
        <w:t>N</w:t>
      </w:r>
      <w:r>
        <w:t>)</w:t>
      </w:r>
    </w:p>
    <w:p w:rsidR="0072406E" w:rsidRDefault="0072406E">
      <w:r>
        <w:tab/>
      </w:r>
      <w:r>
        <w:tab/>
        <w:t xml:space="preserve">For </w:t>
      </w:r>
      <w:r w:rsidR="00886488">
        <w:t>j</w:t>
      </w:r>
      <w:r>
        <w:t xml:space="preserve"> </w:t>
      </w:r>
      <w:r w:rsidR="00870E01">
        <w:rPr>
          <w:noProof/>
        </w:rPr>
        <w:sym w:font="Wingdings" w:char="F0DF"/>
      </w:r>
      <w:r w:rsidR="00870E01">
        <w:rPr>
          <w:noProof/>
        </w:rPr>
        <w:t xml:space="preserve"> 0 </w:t>
      </w:r>
      <w:r>
        <w:t xml:space="preserve">to </w:t>
      </w:r>
      <w:proofErr w:type="gramStart"/>
      <w:r>
        <w:t>length(</w:t>
      </w:r>
      <w:proofErr w:type="gramEnd"/>
      <w:r w:rsidR="006E6FD9">
        <w:t>N</w:t>
      </w:r>
      <w:r>
        <w:t>)</w:t>
      </w:r>
    </w:p>
    <w:p w:rsidR="0072406E" w:rsidRDefault="0072406E">
      <w:r>
        <w:tab/>
      </w:r>
      <w:r>
        <w:tab/>
      </w:r>
      <w:r>
        <w:tab/>
      </w:r>
      <w:proofErr w:type="gramStart"/>
      <w:r w:rsidR="00886488">
        <w:t>M3[</w:t>
      </w:r>
      <w:proofErr w:type="spellStart"/>
      <w:proofErr w:type="gramEnd"/>
      <w:r w:rsidR="00886488">
        <w:t>i,j</w:t>
      </w:r>
      <w:proofErr w:type="spellEnd"/>
      <w:r w:rsidR="00886488">
        <w:t>] = M1[</w:t>
      </w:r>
      <w:proofErr w:type="spellStart"/>
      <w:r w:rsidR="00886488">
        <w:t>i,j</w:t>
      </w:r>
      <w:proofErr w:type="spellEnd"/>
      <w:r w:rsidR="00886488">
        <w:t>] + M2[</w:t>
      </w:r>
      <w:proofErr w:type="spellStart"/>
      <w:r w:rsidR="00886488">
        <w:t>i,j</w:t>
      </w:r>
      <w:proofErr w:type="spellEnd"/>
      <w:r w:rsidR="00886488">
        <w:t xml:space="preserve">] </w:t>
      </w:r>
    </w:p>
    <w:p w:rsidR="00886488" w:rsidRDefault="00886488">
      <w:r>
        <w:tab/>
      </w:r>
      <w:r w:rsidR="00870E01">
        <w:t xml:space="preserve">RETURN </w:t>
      </w:r>
      <w:r>
        <w:t>M3</w:t>
      </w:r>
    </w:p>
    <w:p w:rsidR="00886488" w:rsidRDefault="00886488" w:rsidP="00886488"/>
    <w:p w:rsidR="00886488" w:rsidRDefault="00886488" w:rsidP="00886488">
      <w:r>
        <w:t xml:space="preserve">FUNCTION </w:t>
      </w:r>
      <w:proofErr w:type="gramStart"/>
      <w:r>
        <w:t>SUBTRACTION(</w:t>
      </w:r>
      <w:proofErr w:type="gramEnd"/>
      <w:r>
        <w:t>M1, M2)</w:t>
      </w:r>
    </w:p>
    <w:p w:rsidR="00886488" w:rsidRDefault="00886488" w:rsidP="00886488">
      <w:r>
        <w:tab/>
        <w:t xml:space="preserve">For </w:t>
      </w:r>
      <w:r w:rsidR="00870E01">
        <w:t xml:space="preserve">I </w:t>
      </w:r>
      <w:r w:rsidR="00870E01">
        <w:rPr>
          <w:noProof/>
        </w:rPr>
        <w:sym w:font="Wingdings" w:char="F0DF"/>
      </w:r>
      <w:r w:rsidR="00870E01">
        <w:t xml:space="preserve"> 0</w:t>
      </w:r>
      <w:r>
        <w:t xml:space="preserve"> to </w:t>
      </w:r>
      <w:proofErr w:type="gramStart"/>
      <w:r>
        <w:t>length(</w:t>
      </w:r>
      <w:proofErr w:type="gramEnd"/>
      <w:r w:rsidR="006E6FD9">
        <w:t>N</w:t>
      </w:r>
      <w:r>
        <w:t>)</w:t>
      </w:r>
    </w:p>
    <w:p w:rsidR="00886488" w:rsidRDefault="00886488" w:rsidP="00886488">
      <w:r>
        <w:tab/>
      </w:r>
      <w:r>
        <w:tab/>
        <w:t>For j</w:t>
      </w:r>
      <w:r w:rsidR="00870E01">
        <w:t xml:space="preserve"> </w:t>
      </w:r>
      <w:r w:rsidR="00870E01">
        <w:rPr>
          <w:noProof/>
        </w:rPr>
        <w:sym w:font="Wingdings" w:char="F0DF"/>
      </w:r>
      <w:r w:rsidR="00870E01">
        <w:rPr>
          <w:noProof/>
        </w:rPr>
        <w:t xml:space="preserve"> 0</w:t>
      </w:r>
      <w:r>
        <w:t xml:space="preserve"> to </w:t>
      </w:r>
      <w:proofErr w:type="gramStart"/>
      <w:r>
        <w:t>length(</w:t>
      </w:r>
      <w:proofErr w:type="gramEnd"/>
      <w:r w:rsidR="006E6FD9">
        <w:t>N</w:t>
      </w:r>
      <w:r>
        <w:t>)</w:t>
      </w:r>
    </w:p>
    <w:p w:rsidR="00886488" w:rsidRDefault="00886488" w:rsidP="00886488">
      <w:r>
        <w:tab/>
      </w:r>
      <w:r>
        <w:tab/>
      </w:r>
      <w:r>
        <w:tab/>
      </w:r>
      <w:proofErr w:type="gramStart"/>
      <w:r>
        <w:t>M3[</w:t>
      </w:r>
      <w:proofErr w:type="spellStart"/>
      <w:proofErr w:type="gramEnd"/>
      <w:r>
        <w:t>i,j</w:t>
      </w:r>
      <w:proofErr w:type="spellEnd"/>
      <w:r>
        <w:t>] = M1[</w:t>
      </w:r>
      <w:proofErr w:type="spellStart"/>
      <w:r>
        <w:t>i,j</w:t>
      </w:r>
      <w:proofErr w:type="spellEnd"/>
      <w:r>
        <w:t>] - M2[</w:t>
      </w:r>
      <w:proofErr w:type="spellStart"/>
      <w:r>
        <w:t>i,j</w:t>
      </w:r>
      <w:proofErr w:type="spellEnd"/>
      <w:r>
        <w:t xml:space="preserve">] </w:t>
      </w:r>
    </w:p>
    <w:p w:rsidR="00886488" w:rsidRDefault="00886488" w:rsidP="00886488">
      <w:r>
        <w:tab/>
      </w:r>
      <w:r w:rsidR="00870E01">
        <w:t xml:space="preserve">RETURN </w:t>
      </w:r>
      <w:r>
        <w:t>M3</w:t>
      </w:r>
    </w:p>
    <w:p w:rsidR="00886488" w:rsidRDefault="00886488" w:rsidP="00886488"/>
    <w:p w:rsidR="00886488" w:rsidRDefault="00886488" w:rsidP="00886488">
      <w:r>
        <w:t xml:space="preserve">FUNCTION </w:t>
      </w:r>
      <w:proofErr w:type="gramStart"/>
      <w:r>
        <w:t>MULTIPLICATION(</w:t>
      </w:r>
      <w:proofErr w:type="gramEnd"/>
      <w:r>
        <w:t>M1, M2)</w:t>
      </w:r>
    </w:p>
    <w:p w:rsidR="00870E01" w:rsidRDefault="00886488" w:rsidP="00886488"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 w:rsidR="00870E01">
        <w:rPr>
          <w:noProof/>
        </w:rPr>
        <w:sym w:font="Wingdings" w:char="F0DF"/>
      </w:r>
      <w:r w:rsidR="00870E01">
        <w:rPr>
          <w:noProof/>
        </w:rPr>
        <w:t xml:space="preserve"> 0 </w:t>
      </w:r>
      <w:r>
        <w:t xml:space="preserve">to </w:t>
      </w:r>
      <w:proofErr w:type="gramStart"/>
      <w:r>
        <w:t>length(</w:t>
      </w:r>
      <w:proofErr w:type="gramEnd"/>
      <w:r w:rsidR="006E6FD9">
        <w:t>N</w:t>
      </w:r>
      <w:r>
        <w:t>)</w:t>
      </w:r>
      <w:r w:rsidR="00A41316">
        <w:t xml:space="preserve"> (rows)</w:t>
      </w:r>
    </w:p>
    <w:p w:rsidR="00886488" w:rsidRDefault="00886488" w:rsidP="00886488">
      <w:r>
        <w:tab/>
      </w:r>
      <w:r>
        <w:tab/>
        <w:t>For j</w:t>
      </w:r>
      <w:r w:rsidR="00870E01">
        <w:t xml:space="preserve"> </w:t>
      </w:r>
      <w:r w:rsidR="00870E01">
        <w:rPr>
          <w:noProof/>
        </w:rPr>
        <w:sym w:font="Wingdings" w:char="F0DF"/>
      </w:r>
      <w:r w:rsidR="00870E01">
        <w:rPr>
          <w:noProof/>
        </w:rPr>
        <w:t xml:space="preserve"> 0</w:t>
      </w:r>
      <w:r>
        <w:t xml:space="preserve"> to </w:t>
      </w:r>
      <w:proofErr w:type="gramStart"/>
      <w:r>
        <w:t>length(</w:t>
      </w:r>
      <w:proofErr w:type="gramEnd"/>
      <w:r w:rsidR="006E6FD9">
        <w:t>N</w:t>
      </w:r>
      <w:r>
        <w:t>)</w:t>
      </w:r>
      <w:r w:rsidR="00A41316">
        <w:t xml:space="preserve"> (columns)</w:t>
      </w:r>
    </w:p>
    <w:p w:rsidR="00886488" w:rsidRDefault="00886488" w:rsidP="00886488">
      <w:r>
        <w:tab/>
      </w:r>
      <w:r>
        <w:tab/>
      </w:r>
      <w:r>
        <w:tab/>
      </w:r>
      <w:r w:rsidR="009C224E">
        <w:t xml:space="preserve">For u </w:t>
      </w:r>
      <w:r w:rsidR="009C224E">
        <w:rPr>
          <w:noProof/>
        </w:rPr>
        <w:sym w:font="Wingdings" w:char="F0DF"/>
      </w:r>
      <w:r w:rsidR="009C224E">
        <w:rPr>
          <w:noProof/>
        </w:rPr>
        <w:t xml:space="preserve"> to length(N)</w:t>
      </w:r>
      <w:r>
        <w:t xml:space="preserve"> </w:t>
      </w:r>
    </w:p>
    <w:p w:rsidR="00A41316" w:rsidRDefault="00A41316" w:rsidP="00886488">
      <w:r>
        <w:tab/>
      </w:r>
      <w:r>
        <w:tab/>
      </w:r>
      <w:r>
        <w:tab/>
      </w:r>
      <w:r>
        <w:tab/>
        <w:t>M3[</w:t>
      </w:r>
      <w:proofErr w:type="spellStart"/>
      <w:r>
        <w:t>i,j</w:t>
      </w:r>
      <w:proofErr w:type="spellEnd"/>
      <w:r>
        <w:t>] = M3[</w:t>
      </w:r>
      <w:proofErr w:type="spellStart"/>
      <w:r>
        <w:t>i,j</w:t>
      </w:r>
      <w:proofErr w:type="spellEnd"/>
      <w:r>
        <w:t>] + (M1[i,u]*M2[u,j</w:t>
      </w:r>
      <w:bookmarkStart w:id="0" w:name="_GoBack"/>
      <w:bookmarkEnd w:id="0"/>
      <w:r>
        <w:t>])</w:t>
      </w:r>
    </w:p>
    <w:p w:rsidR="00886488" w:rsidRDefault="00886488" w:rsidP="00886488">
      <w:r>
        <w:tab/>
      </w:r>
      <w:r w:rsidR="00870E01">
        <w:t xml:space="preserve">RETURN </w:t>
      </w:r>
      <w:r>
        <w:t>M3</w:t>
      </w:r>
    </w:p>
    <w:p w:rsidR="00870E01" w:rsidRDefault="00870E01" w:rsidP="00886488"/>
    <w:p w:rsidR="00870E01" w:rsidRDefault="00870E01" w:rsidP="00886488">
      <w:r>
        <w:t xml:space="preserve">FUNCTION </w:t>
      </w:r>
      <w:proofErr w:type="gramStart"/>
      <w:r>
        <w:t>MULTIPLY(</w:t>
      </w:r>
      <w:proofErr w:type="gramEnd"/>
      <w:r>
        <w:t>M1,NUM)</w:t>
      </w:r>
    </w:p>
    <w:p w:rsidR="00870E01" w:rsidRDefault="00870E01" w:rsidP="00886488">
      <w:pPr>
        <w:rPr>
          <w:noProof/>
        </w:rPr>
      </w:pPr>
      <w:r>
        <w:tab/>
      </w:r>
      <w:r w:rsidR="006D1FBC">
        <w:t xml:space="preserve">For </w:t>
      </w:r>
      <w:proofErr w:type="spellStart"/>
      <w:r w:rsidR="006D1FBC">
        <w:t>i</w:t>
      </w:r>
      <w:proofErr w:type="spellEnd"/>
      <w:r w:rsidR="006D1FBC">
        <w:t xml:space="preserve"> </w:t>
      </w:r>
      <w:r w:rsidR="006D1FBC">
        <w:rPr>
          <w:noProof/>
        </w:rPr>
        <w:sym w:font="Wingdings" w:char="F0DF"/>
      </w:r>
      <w:r w:rsidR="006D1FBC">
        <w:rPr>
          <w:noProof/>
        </w:rPr>
        <w:t xml:space="preserve"> 0 to length(N)</w:t>
      </w:r>
    </w:p>
    <w:p w:rsidR="006D1FBC" w:rsidRDefault="006D1FBC" w:rsidP="00886488">
      <w:r>
        <w:rPr>
          <w:noProof/>
        </w:rPr>
        <w:tab/>
      </w:r>
      <w:r>
        <w:rPr>
          <w:noProof/>
        </w:rPr>
        <w:tab/>
      </w:r>
      <w:r>
        <w:t xml:space="preserve">For j </w:t>
      </w:r>
      <w:r>
        <w:rPr>
          <w:noProof/>
        </w:rPr>
        <w:sym w:font="Wingdings" w:char="F0DF"/>
      </w:r>
      <w:r>
        <w:rPr>
          <w:noProof/>
        </w:rPr>
        <w:t xml:space="preserve"> 0</w:t>
      </w:r>
      <w:r>
        <w:t xml:space="preserve"> to </w:t>
      </w:r>
      <w:proofErr w:type="gramStart"/>
      <w:r>
        <w:t>length(</w:t>
      </w:r>
      <w:proofErr w:type="gramEnd"/>
      <w:r>
        <w:t>N)</w:t>
      </w:r>
    </w:p>
    <w:p w:rsidR="006D1FBC" w:rsidRDefault="006D1FBC" w:rsidP="00886488">
      <w:r>
        <w:tab/>
      </w:r>
      <w:r>
        <w:tab/>
      </w:r>
      <w:r>
        <w:tab/>
      </w:r>
      <w:proofErr w:type="gramStart"/>
      <w:r>
        <w:t>M2[</w:t>
      </w:r>
      <w:proofErr w:type="spellStart"/>
      <w:proofErr w:type="gramEnd"/>
      <w:r>
        <w:t>i,j</w:t>
      </w:r>
      <w:proofErr w:type="spellEnd"/>
      <w:r>
        <w:t>] = M1[</w:t>
      </w:r>
      <w:proofErr w:type="spellStart"/>
      <w:r>
        <w:t>i,j</w:t>
      </w:r>
      <w:proofErr w:type="spellEnd"/>
      <w:r>
        <w:t>] * NUM</w:t>
      </w:r>
    </w:p>
    <w:p w:rsidR="00870E01" w:rsidRDefault="006D1FBC">
      <w:r>
        <w:tab/>
        <w:t>RETURN M3</w:t>
      </w:r>
    </w:p>
    <w:p w:rsidR="006D1FBC" w:rsidRDefault="006D1FBC"/>
    <w:p w:rsidR="003C4DBE" w:rsidRDefault="006E6FD9">
      <w:r>
        <w:t xml:space="preserve">A = </w:t>
      </w:r>
      <w:proofErr w:type="gramStart"/>
      <w:r w:rsidR="003C4DBE">
        <w:t>SUBTRACTION(</w:t>
      </w:r>
      <w:proofErr w:type="gramEnd"/>
      <w:r w:rsidR="003C4DBE">
        <w:t>MULTIPLICATION(B,C),</w:t>
      </w:r>
      <w:r w:rsidR="006D1FBC">
        <w:t>MULTIPLY(</w:t>
      </w:r>
      <w:r w:rsidR="003C4DBE">
        <w:t>ADDITION(B,C)</w:t>
      </w:r>
      <w:r w:rsidR="006D1FBC">
        <w:t>,2)</w:t>
      </w:r>
      <w:r w:rsidR="003C4DBE">
        <w:t>)</w:t>
      </w:r>
    </w:p>
    <w:p w:rsidR="00886488" w:rsidRDefault="003C4DBE">
      <w:r>
        <w:lastRenderedPageBreak/>
        <w:t xml:space="preserve"> </w:t>
      </w:r>
    </w:p>
    <w:sectPr w:rsidR="0088648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FF"/>
    <w:rsid w:val="002707F3"/>
    <w:rsid w:val="003C4DBE"/>
    <w:rsid w:val="005241D9"/>
    <w:rsid w:val="00532885"/>
    <w:rsid w:val="005D675C"/>
    <w:rsid w:val="006D1FBC"/>
    <w:rsid w:val="006E6FD9"/>
    <w:rsid w:val="006F01CF"/>
    <w:rsid w:val="0072406E"/>
    <w:rsid w:val="0076146F"/>
    <w:rsid w:val="007F721A"/>
    <w:rsid w:val="00870E01"/>
    <w:rsid w:val="00886488"/>
    <w:rsid w:val="009C224E"/>
    <w:rsid w:val="009F0FFF"/>
    <w:rsid w:val="00A0206E"/>
    <w:rsid w:val="00A41316"/>
    <w:rsid w:val="00A96146"/>
    <w:rsid w:val="00BE401A"/>
    <w:rsid w:val="00C92FBE"/>
    <w:rsid w:val="00D567F7"/>
    <w:rsid w:val="00D63C46"/>
    <w:rsid w:val="00E8740E"/>
    <w:rsid w:val="00F44FE8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BA9CC-499A-4853-9C4D-5D5222A3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28C60186.dotm</Template>
  <TotalTime>276</TotalTime>
  <Pages>2</Pages>
  <Words>192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Hudson</dc:creator>
  <cp:keywords/>
  <dc:description/>
  <cp:lastModifiedBy>Stuart Hudson</cp:lastModifiedBy>
  <cp:revision>4</cp:revision>
  <dcterms:created xsi:type="dcterms:W3CDTF">2016-10-18T12:03:00Z</dcterms:created>
  <dcterms:modified xsi:type="dcterms:W3CDTF">2016-10-25T14:30:00Z</dcterms:modified>
</cp:coreProperties>
</file>