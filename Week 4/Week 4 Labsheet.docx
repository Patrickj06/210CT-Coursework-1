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0AA" w:rsidRDefault="00EB35A8">
      <w:r>
        <w:t xml:space="preserve">Q1. </w:t>
      </w:r>
    </w:p>
    <w:p w:rsidR="00EB35A8" w:rsidRDefault="00EB35A8"/>
    <w:p w:rsidR="00EB35A8" w:rsidRDefault="00EB35A8">
      <w:r>
        <w:t>BINARY_</w:t>
      </w:r>
      <w:proofErr w:type="gramStart"/>
      <w:r>
        <w:t>SEARCH(</w:t>
      </w:r>
      <w:proofErr w:type="gramEnd"/>
      <w:r>
        <w:t>list, hi, lo)</w:t>
      </w:r>
    </w:p>
    <w:p w:rsidR="00EB35A8" w:rsidRDefault="00EB35A8">
      <w:pPr>
        <w:rPr>
          <w:noProof/>
        </w:rPr>
      </w:pPr>
      <w:r>
        <w:tab/>
        <w:t xml:space="preserve">Mid </w:t>
      </w:r>
      <w:r>
        <w:rPr>
          <w:noProof/>
        </w:rPr>
        <w:sym w:font="Wingdings" w:char="F0DF"/>
      </w:r>
      <w:r>
        <w:rPr>
          <w:noProof/>
        </w:rPr>
        <w:t xml:space="preserve"> (hi+lo)/2</w:t>
      </w:r>
    </w:p>
    <w:p w:rsidR="00EB35A8" w:rsidRDefault="00EB35A8">
      <w:pPr>
        <w:rPr>
          <w:noProof/>
        </w:rPr>
      </w:pPr>
      <w:r>
        <w:rPr>
          <w:noProof/>
        </w:rPr>
        <w:tab/>
        <w:t xml:space="preserve">If hi = lo </w:t>
      </w:r>
    </w:p>
    <w:p w:rsidR="00EB35A8" w:rsidRDefault="00EB35A8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FALSE</w:t>
      </w:r>
    </w:p>
    <w:p w:rsidR="004C1E90" w:rsidRDefault="004C1E90">
      <w:pPr>
        <w:rPr>
          <w:noProof/>
        </w:rPr>
      </w:pPr>
      <w:r>
        <w:rPr>
          <w:noProof/>
        </w:rPr>
        <w:tab/>
        <w:t xml:space="preserve">Else if </w:t>
      </w:r>
      <w:r w:rsidR="001C5D0E">
        <w:rPr>
          <w:noProof/>
        </w:rPr>
        <w:t>list[</w:t>
      </w:r>
      <w:r>
        <w:rPr>
          <w:noProof/>
        </w:rPr>
        <w:t>mid</w:t>
      </w:r>
      <w:r w:rsidR="001C5D0E">
        <w:rPr>
          <w:noProof/>
        </w:rPr>
        <w:t>]</w:t>
      </w:r>
      <w:r>
        <w:rPr>
          <w:noProof/>
        </w:rPr>
        <w:t xml:space="preserve"> &lt; range_max AND </w:t>
      </w:r>
      <w:r w:rsidR="00954E1B">
        <w:rPr>
          <w:noProof/>
        </w:rPr>
        <w:t>list[</w:t>
      </w:r>
      <w:r>
        <w:rPr>
          <w:noProof/>
        </w:rPr>
        <w:t>mid</w:t>
      </w:r>
      <w:r w:rsidR="00954E1B">
        <w:rPr>
          <w:noProof/>
        </w:rPr>
        <w:t>]</w:t>
      </w:r>
      <w:bookmarkStart w:id="0" w:name="_GoBack"/>
      <w:bookmarkEnd w:id="0"/>
      <w:r>
        <w:rPr>
          <w:noProof/>
        </w:rPr>
        <w:t xml:space="preserve"> &gt; range_min</w:t>
      </w:r>
    </w:p>
    <w:p w:rsidR="004C1E90" w:rsidRDefault="004C1E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TRUE</w:t>
      </w:r>
    </w:p>
    <w:p w:rsidR="004C1E90" w:rsidRDefault="004C1E90">
      <w:pPr>
        <w:rPr>
          <w:noProof/>
        </w:rPr>
      </w:pPr>
      <w:r>
        <w:rPr>
          <w:noProof/>
        </w:rPr>
        <w:tab/>
        <w:t xml:space="preserve">Else if </w:t>
      </w:r>
      <w:r w:rsidR="001C5D0E">
        <w:rPr>
          <w:noProof/>
        </w:rPr>
        <w:t>list[</w:t>
      </w:r>
      <w:r>
        <w:rPr>
          <w:noProof/>
        </w:rPr>
        <w:t>mid</w:t>
      </w:r>
      <w:r w:rsidR="001C5D0E">
        <w:rPr>
          <w:noProof/>
        </w:rPr>
        <w:t>]</w:t>
      </w:r>
      <w:r>
        <w:rPr>
          <w:noProof/>
        </w:rPr>
        <w:t xml:space="preserve"> &gt; range_max</w:t>
      </w:r>
    </w:p>
    <w:p w:rsidR="004C1E90" w:rsidRDefault="004C1E9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BINARY_SEARCH(</w:t>
      </w:r>
      <w:r w:rsidR="001C5D0E">
        <w:rPr>
          <w:noProof/>
        </w:rPr>
        <w:t>list, hi, mid</w:t>
      </w:r>
      <w:r>
        <w:rPr>
          <w:noProof/>
        </w:rPr>
        <w:t>)</w:t>
      </w:r>
    </w:p>
    <w:p w:rsidR="001C5D0E" w:rsidRDefault="001C5D0E" w:rsidP="001C5D0E">
      <w:pPr>
        <w:rPr>
          <w:noProof/>
        </w:rPr>
      </w:pPr>
      <w:r>
        <w:rPr>
          <w:noProof/>
        </w:rPr>
        <w:tab/>
      </w:r>
      <w:r>
        <w:rPr>
          <w:noProof/>
        </w:rPr>
        <w:t xml:space="preserve">Else if list[mid] </w:t>
      </w:r>
      <w:r>
        <w:rPr>
          <w:noProof/>
        </w:rPr>
        <w:t>&lt; range_min</w:t>
      </w:r>
    </w:p>
    <w:p w:rsidR="001C5D0E" w:rsidRDefault="001C5D0E" w:rsidP="001C5D0E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 BINARY_SEARCH(list,</w:t>
      </w:r>
      <w:r>
        <w:rPr>
          <w:noProof/>
        </w:rPr>
        <w:t xml:space="preserve"> mid</w:t>
      </w:r>
      <w:r>
        <w:rPr>
          <w:noProof/>
        </w:rPr>
        <w:t xml:space="preserve">, </w:t>
      </w:r>
      <w:r>
        <w:rPr>
          <w:noProof/>
        </w:rPr>
        <w:t>lo</w:t>
      </w:r>
      <w:r>
        <w:rPr>
          <w:noProof/>
        </w:rPr>
        <w:t>)</w:t>
      </w:r>
    </w:p>
    <w:p w:rsidR="001C5D0E" w:rsidRDefault="001C5D0E">
      <w:pPr>
        <w:rPr>
          <w:noProof/>
        </w:rPr>
      </w:pPr>
    </w:p>
    <w:p w:rsidR="00EB35A8" w:rsidRDefault="00EB35A8"/>
    <w:p w:rsidR="00EB35A8" w:rsidRDefault="00EB35A8"/>
    <w:sectPr w:rsidR="00EB35A8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A8"/>
    <w:rsid w:val="001C5D0E"/>
    <w:rsid w:val="004C1E90"/>
    <w:rsid w:val="005707F7"/>
    <w:rsid w:val="00954E1B"/>
    <w:rsid w:val="009F1744"/>
    <w:rsid w:val="00BB75A9"/>
    <w:rsid w:val="00DB40AA"/>
    <w:rsid w:val="00EB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CA6E4-D842-4D6A-84EC-84A7A164B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7CF4F691.dotm</Template>
  <TotalTime>66</TotalTime>
  <Pages>1</Pages>
  <Words>42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Hudson</dc:creator>
  <cp:keywords/>
  <dc:description/>
  <cp:lastModifiedBy>Stuart Hudson</cp:lastModifiedBy>
  <cp:revision>1</cp:revision>
  <dcterms:created xsi:type="dcterms:W3CDTF">2016-11-01T13:08:00Z</dcterms:created>
  <dcterms:modified xsi:type="dcterms:W3CDTF">2016-11-01T14:24:00Z</dcterms:modified>
</cp:coreProperties>
</file>