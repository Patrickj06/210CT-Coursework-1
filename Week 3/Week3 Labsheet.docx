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552" w:rsidRDefault="00626552">
      <w:r>
        <w:t>Q1.</w:t>
      </w:r>
    </w:p>
    <w:p w:rsidR="00626552" w:rsidRDefault="00626552"/>
    <w:p w:rsidR="00A6632F" w:rsidRDefault="000E6FEC">
      <w:r>
        <w:t xml:space="preserve">Sentence </w:t>
      </w:r>
      <w:r>
        <w:rPr>
          <w:noProof/>
        </w:rPr>
        <w:sym w:font="Wingdings" w:char="F0DF"/>
      </w:r>
      <w:r>
        <w:rPr>
          <w:noProof/>
        </w:rPr>
        <w:t xml:space="preserve"> Input String</w:t>
      </w:r>
    </w:p>
    <w:p w:rsidR="000E6FEC" w:rsidRDefault="000E6FEC">
      <w:r>
        <w:t xml:space="preserve">Words </w:t>
      </w:r>
      <w:r>
        <w:rPr>
          <w:noProof/>
        </w:rPr>
        <w:sym w:font="Wingdings" w:char="F0DF"/>
      </w:r>
      <w:r w:rsidR="00751E8D">
        <w:t xml:space="preserve"> split the sentence into words</w:t>
      </w:r>
    </w:p>
    <w:p w:rsidR="00626552" w:rsidRDefault="00626552"/>
    <w:p w:rsidR="00D567F7" w:rsidRDefault="00A6632F">
      <w:r>
        <w:t>R</w:t>
      </w:r>
      <w:r w:rsidR="00751E8D">
        <w:t>EVERSE</w:t>
      </w:r>
      <w:r>
        <w:t>(</w:t>
      </w:r>
      <w:r w:rsidR="000E6FEC">
        <w:t>text</w:t>
      </w:r>
      <w:r w:rsidR="00626552">
        <w:t>, answer</w:t>
      </w:r>
      <w:r>
        <w:t>)</w:t>
      </w:r>
    </w:p>
    <w:p w:rsidR="00A6632F" w:rsidRDefault="00A6632F">
      <w:r>
        <w:tab/>
      </w:r>
      <w:r w:rsidR="000E6FEC">
        <w:t>If  length (text)</w:t>
      </w:r>
      <w:r w:rsidR="00135A97">
        <w:t xml:space="preserve"> = 1</w:t>
      </w:r>
    </w:p>
    <w:p w:rsidR="00135A97" w:rsidRDefault="00135A97">
      <w:r>
        <w:tab/>
      </w:r>
      <w:r>
        <w:tab/>
        <w:t>RETURN (</w:t>
      </w:r>
      <w:r w:rsidR="00626552">
        <w:t>a</w:t>
      </w:r>
      <w:r w:rsidR="00F64B28">
        <w:t>nswer</w:t>
      </w:r>
      <w:r w:rsidR="00626552">
        <w:t xml:space="preserve"> + “ ” + text[0]</w:t>
      </w:r>
      <w:r>
        <w:t>)</w:t>
      </w:r>
    </w:p>
    <w:p w:rsidR="00135A97" w:rsidRDefault="00135A97">
      <w:r>
        <w:tab/>
        <w:t xml:space="preserve">Else </w:t>
      </w:r>
    </w:p>
    <w:p w:rsidR="00F64B28" w:rsidRDefault="00F64B28">
      <w:r>
        <w:tab/>
      </w:r>
      <w:r>
        <w:tab/>
      </w:r>
      <w:r w:rsidR="00626552">
        <w:t>a</w:t>
      </w:r>
      <w:r>
        <w:t xml:space="preserve">nswer </w:t>
      </w:r>
      <w:r>
        <w:rPr>
          <w:noProof/>
        </w:rPr>
        <w:sym w:font="Wingdings" w:char="F0DF"/>
      </w:r>
      <w:r w:rsidR="00626552">
        <w:rPr>
          <w:noProof/>
        </w:rPr>
        <w:t xml:space="preserve"> a</w:t>
      </w:r>
      <w:r>
        <w:rPr>
          <w:noProof/>
        </w:rPr>
        <w:t>nswer +</w:t>
      </w:r>
      <w:r w:rsidR="00626552">
        <w:rPr>
          <w:noProof/>
        </w:rPr>
        <w:t xml:space="preserve"> “ “ +</w:t>
      </w:r>
      <w:r>
        <w:rPr>
          <w:noProof/>
        </w:rPr>
        <w:t xml:space="preserve"> text</w:t>
      </w:r>
      <w:r w:rsidR="00751E8D">
        <w:rPr>
          <w:noProof/>
        </w:rPr>
        <w:t>[last</w:t>
      </w:r>
      <w:r>
        <w:rPr>
          <w:noProof/>
        </w:rPr>
        <w:t>]</w:t>
      </w:r>
    </w:p>
    <w:p w:rsidR="00135A97" w:rsidRDefault="00135A97">
      <w:r>
        <w:tab/>
      </w:r>
      <w:r>
        <w:tab/>
      </w:r>
      <w:r w:rsidR="00C2440E">
        <w:t xml:space="preserve">RETURN </w:t>
      </w:r>
      <w:r w:rsidR="00F64B28">
        <w:t>R</w:t>
      </w:r>
      <w:r w:rsidR="00751E8D">
        <w:t>EVERSE</w:t>
      </w:r>
      <w:r w:rsidR="00581297">
        <w:t>(text[all except last</w:t>
      </w:r>
      <w:r w:rsidR="00F64B28">
        <w:t>]</w:t>
      </w:r>
      <w:r w:rsidR="00626552">
        <w:t>, answer</w:t>
      </w:r>
      <w:r w:rsidR="00F64B28">
        <w:t>)</w:t>
      </w:r>
    </w:p>
    <w:p w:rsidR="00626552" w:rsidRDefault="00626552"/>
    <w:p w:rsidR="000E6FEC" w:rsidRDefault="00626552">
      <w:r>
        <w:t>OUTPUT (Reverse(words,” ”))</w:t>
      </w:r>
    </w:p>
    <w:p w:rsidR="00055E1C" w:rsidRDefault="000E6FEC">
      <w:r>
        <w:t xml:space="preserve"> </w:t>
      </w:r>
    </w:p>
    <w:p w:rsidR="00055E1C" w:rsidRDefault="00055E1C"/>
    <w:p w:rsidR="00055E1C" w:rsidRDefault="00055E1C">
      <w:r>
        <w:t>Q2.</w:t>
      </w:r>
    </w:p>
    <w:p w:rsidR="00055E1C" w:rsidRDefault="00055E1C"/>
    <w:p w:rsidR="00AA5349" w:rsidRDefault="00055E1C">
      <w:r>
        <w:t xml:space="preserve">FUNCTION </w:t>
      </w:r>
      <w:r w:rsidR="00AA5349">
        <w:t>Prime(n,i)</w:t>
      </w:r>
    </w:p>
    <w:p w:rsidR="00AA5349" w:rsidRDefault="00AA5349">
      <w:r>
        <w:tab/>
        <w:t>If i = n</w:t>
      </w:r>
      <w:r w:rsidR="0099076F">
        <w:t xml:space="preserve"> OR </w:t>
      </w:r>
      <w:r w:rsidR="00E65E15">
        <w:t>n</w:t>
      </w:r>
      <w:r w:rsidR="0099076F">
        <w:t xml:space="preserve"> = 1</w:t>
      </w:r>
      <w:r w:rsidR="00716910">
        <w:t xml:space="preserve"> OR n = 0</w:t>
      </w:r>
    </w:p>
    <w:p w:rsidR="00AA5349" w:rsidRDefault="00AA5349">
      <w:r>
        <w:tab/>
      </w:r>
      <w:r>
        <w:tab/>
        <w:t>RETURN(n is prime)</w:t>
      </w:r>
    </w:p>
    <w:p w:rsidR="00AA5349" w:rsidRDefault="00AA5349">
      <w:r>
        <w:tab/>
        <w:t xml:space="preserve">Else if n </w:t>
      </w:r>
      <w:r w:rsidR="00E65E15">
        <w:t>MOD i = 0</w:t>
      </w:r>
    </w:p>
    <w:p w:rsidR="00AA5349" w:rsidRDefault="00E65E15" w:rsidP="00E65E15">
      <w:r>
        <w:tab/>
      </w:r>
      <w:r>
        <w:tab/>
        <w:t>RETURN(n is not prime)</w:t>
      </w:r>
    </w:p>
    <w:p w:rsidR="00AA5349" w:rsidRDefault="00AA5349">
      <w:r>
        <w:tab/>
        <w:t>Else</w:t>
      </w:r>
    </w:p>
    <w:p w:rsidR="00AA5349" w:rsidRDefault="00E65E15">
      <w:r>
        <w:tab/>
      </w:r>
      <w:r>
        <w:tab/>
        <w:t>RETURN(Prime(n,i</w:t>
      </w:r>
      <w:r w:rsidR="00F03283">
        <w:t>+1</w:t>
      </w:r>
      <w:r>
        <w:t>))</w:t>
      </w:r>
      <w:r w:rsidR="00AA5349">
        <w:tab/>
      </w:r>
      <w:r w:rsidR="00AA5349">
        <w:tab/>
      </w:r>
    </w:p>
    <w:p w:rsidR="00AA5349" w:rsidRDefault="00AA5349"/>
    <w:p w:rsidR="00AA5349" w:rsidRDefault="00E65E15">
      <w:r>
        <w:t>num</w:t>
      </w:r>
      <w:r w:rsidR="00F03283">
        <w:t xml:space="preserve"> </w:t>
      </w:r>
      <w:r w:rsidR="00F03283">
        <w:rPr>
          <w:noProof/>
        </w:rPr>
        <w:sym w:font="Wingdings" w:char="F0DF"/>
      </w:r>
      <w:r w:rsidR="00AA5349">
        <w:t xml:space="preserve"> INPUT INTEGER</w:t>
      </w:r>
      <w:r w:rsidR="00AA5349">
        <w:tab/>
      </w:r>
    </w:p>
    <w:p w:rsidR="00AA5349" w:rsidRDefault="00AA5349"/>
    <w:p w:rsidR="0018697C" w:rsidRDefault="00AA5349">
      <w:r>
        <w:t>OUTPUT(Prime(</w:t>
      </w:r>
      <w:r w:rsidR="00E65E15">
        <w:t>num</w:t>
      </w:r>
      <w:r w:rsidR="0099076F">
        <w:t>,2</w:t>
      </w:r>
      <w:r>
        <w:t>))</w:t>
      </w:r>
      <w:r>
        <w:tab/>
      </w:r>
    </w:p>
    <w:p w:rsidR="0018697C" w:rsidRDefault="0018697C"/>
    <w:p w:rsidR="00E95E82" w:rsidRDefault="0018697C">
      <w:r>
        <w:t xml:space="preserve">Q3. </w:t>
      </w:r>
    </w:p>
    <w:p w:rsidR="0018697C" w:rsidRDefault="0018697C">
      <w:r>
        <w:t>Vowels</w:t>
      </w:r>
      <w:r w:rsidR="00E95E82">
        <w:rPr>
          <w:noProof/>
        </w:rPr>
        <w:sym w:font="Wingdings" w:char="F0DF"/>
      </w:r>
      <w:r>
        <w:t xml:space="preserve"> (“a”,</w:t>
      </w:r>
      <w:r w:rsidR="00E95E82">
        <w:t xml:space="preserve"> </w:t>
      </w:r>
      <w:r>
        <w:t>”e”, “i”, “o”, “u”</w:t>
      </w:r>
      <w:r w:rsidR="00E95E82">
        <w:t>,)</w:t>
      </w:r>
    </w:p>
    <w:p w:rsidR="00E95E82" w:rsidRDefault="00E95E82">
      <w:r>
        <w:t xml:space="preserve">Word </w:t>
      </w:r>
      <w:r>
        <w:rPr>
          <w:noProof/>
        </w:rPr>
        <w:sym w:font="Wingdings" w:char="F0DF"/>
      </w:r>
      <w:r w:rsidR="00970E50">
        <w:rPr>
          <w:noProof/>
        </w:rPr>
        <w:t xml:space="preserve"> </w:t>
      </w:r>
      <w:r w:rsidR="00970E50">
        <w:t>INPUT STRING</w:t>
      </w:r>
    </w:p>
    <w:p w:rsidR="00E95E82" w:rsidRDefault="00E95E82">
      <w:r>
        <w:t xml:space="preserve">LWord </w:t>
      </w:r>
      <w:r>
        <w:rPr>
          <w:noProof/>
        </w:rPr>
        <w:sym w:font="Wingdings" w:char="F0DF"/>
      </w:r>
      <w:r>
        <w:t xml:space="preserve"> convert word to lowercase</w:t>
      </w:r>
    </w:p>
    <w:p w:rsidR="00E95E82" w:rsidRDefault="00E95E82"/>
    <w:p w:rsidR="00E95E82" w:rsidRDefault="00EB7B6D">
      <w:r>
        <w:t>REMOVE_VOWEL</w:t>
      </w:r>
      <w:r w:rsidR="00E95E82">
        <w:t>(text)</w:t>
      </w:r>
    </w:p>
    <w:p w:rsidR="00E95E82" w:rsidRDefault="00E95E82">
      <w:r>
        <w:tab/>
        <w:t xml:space="preserve">If text = “” </w:t>
      </w:r>
    </w:p>
    <w:p w:rsidR="00E95E82" w:rsidRDefault="00E95E82">
      <w:r>
        <w:tab/>
      </w:r>
      <w:r>
        <w:tab/>
        <w:t>RETURN(text)</w:t>
      </w:r>
    </w:p>
    <w:p w:rsidR="00E95E82" w:rsidRDefault="00E95E82">
      <w:r>
        <w:tab/>
        <w:t>Else if text[0] in Vowels</w:t>
      </w:r>
    </w:p>
    <w:p w:rsidR="00E95E82" w:rsidRDefault="00EB7B6D">
      <w:r>
        <w:tab/>
      </w:r>
      <w:r>
        <w:tab/>
        <w:t>RETURN REMOVE_VOWEL</w:t>
      </w:r>
      <w:r w:rsidR="00E95E82">
        <w:t>(text[1:])</w:t>
      </w:r>
    </w:p>
    <w:p w:rsidR="00970E50" w:rsidRDefault="00970E50">
      <w:r>
        <w:tab/>
        <w:t>Else</w:t>
      </w:r>
    </w:p>
    <w:p w:rsidR="00970E50" w:rsidRDefault="00970E50">
      <w:r>
        <w:tab/>
      </w:r>
      <w:r>
        <w:tab/>
        <w:t>RETURN text[0]</w:t>
      </w:r>
      <w:r w:rsidR="00EB7B6D">
        <w:t xml:space="preserve"> + REMOVE_VOWEL</w:t>
      </w:r>
      <w:r>
        <w:t>(text[1:])</w:t>
      </w:r>
    </w:p>
    <w:p w:rsidR="00E95E82" w:rsidRDefault="00E95E82">
      <w:r>
        <w:tab/>
      </w:r>
      <w:r>
        <w:tab/>
      </w:r>
    </w:p>
    <w:p w:rsidR="0018697C" w:rsidRDefault="0018697C"/>
    <w:p w:rsidR="00135A97" w:rsidRDefault="00970E50">
      <w:r>
        <w:t>OUTPUT(</w:t>
      </w:r>
      <w:r w:rsidR="00EB7B6D">
        <w:t>REMOVE_VOWEL</w:t>
      </w:r>
      <w:r>
        <w:t>(LWord))</w:t>
      </w:r>
      <w:r w:rsidR="00A6632F">
        <w:tab/>
      </w:r>
      <w:bookmarkStart w:id="0" w:name="_GoBack"/>
      <w:bookmarkEnd w:id="0"/>
    </w:p>
    <w:sectPr w:rsidR="00135A97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32F" w:rsidRDefault="00A6632F" w:rsidP="00A6632F">
      <w:r>
        <w:separator/>
      </w:r>
    </w:p>
  </w:endnote>
  <w:endnote w:type="continuationSeparator" w:id="0">
    <w:p w:rsidR="00A6632F" w:rsidRDefault="00A6632F" w:rsidP="00A6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32F" w:rsidRDefault="00A6632F" w:rsidP="00A6632F">
      <w:r>
        <w:separator/>
      </w:r>
    </w:p>
  </w:footnote>
  <w:footnote w:type="continuationSeparator" w:id="0">
    <w:p w:rsidR="00A6632F" w:rsidRDefault="00A6632F" w:rsidP="00A66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2F"/>
    <w:rsid w:val="00055E1C"/>
    <w:rsid w:val="000E6FEC"/>
    <w:rsid w:val="00135A97"/>
    <w:rsid w:val="001724A2"/>
    <w:rsid w:val="0018697C"/>
    <w:rsid w:val="002707F3"/>
    <w:rsid w:val="00581297"/>
    <w:rsid w:val="005D675C"/>
    <w:rsid w:val="00626552"/>
    <w:rsid w:val="00716910"/>
    <w:rsid w:val="00751E8D"/>
    <w:rsid w:val="007F721A"/>
    <w:rsid w:val="00970E50"/>
    <w:rsid w:val="0099076F"/>
    <w:rsid w:val="00A6632F"/>
    <w:rsid w:val="00AA5349"/>
    <w:rsid w:val="00C2440E"/>
    <w:rsid w:val="00D567F7"/>
    <w:rsid w:val="00D63C46"/>
    <w:rsid w:val="00E65E15"/>
    <w:rsid w:val="00E95E82"/>
    <w:rsid w:val="00EB7B6D"/>
    <w:rsid w:val="00F03283"/>
    <w:rsid w:val="00F6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8ABE7-B99A-4846-B9D3-C01048A6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eader">
    <w:name w:val="header"/>
    <w:basedOn w:val="Normal"/>
    <w:link w:val="HeaderChar"/>
    <w:rsid w:val="00A663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6632F"/>
    <w:rPr>
      <w:lang w:eastAsia="en-US"/>
    </w:rPr>
  </w:style>
  <w:style w:type="paragraph" w:styleId="Footer">
    <w:name w:val="footer"/>
    <w:basedOn w:val="Normal"/>
    <w:link w:val="FooterChar"/>
    <w:rsid w:val="00A663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6632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907E8DCC.dotm</Template>
  <TotalTime>226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Hudson</dc:creator>
  <cp:keywords/>
  <dc:description/>
  <cp:lastModifiedBy>Stuart Hudson</cp:lastModifiedBy>
  <cp:revision>9</cp:revision>
  <dcterms:created xsi:type="dcterms:W3CDTF">2016-10-25T12:04:00Z</dcterms:created>
  <dcterms:modified xsi:type="dcterms:W3CDTF">2016-10-27T09:36:00Z</dcterms:modified>
</cp:coreProperties>
</file>